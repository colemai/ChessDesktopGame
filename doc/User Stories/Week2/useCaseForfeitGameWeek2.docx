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17" w:rsidRPr="00256217" w:rsidRDefault="00256217" w:rsidP="00256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>As a user, I can forfeit a game</w:t>
      </w:r>
    </w:p>
    <w:p w:rsidR="00256217" w:rsidRPr="00256217" w:rsidRDefault="00256217" w:rsidP="00256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56217" w:rsidRPr="00256217" w:rsidRDefault="00256217" w:rsidP="00256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>A user can forfeit by selecting a forfeit button at any point during the game. The player exits to the save screen.</w:t>
      </w:r>
    </w:p>
    <w:p w:rsidR="00256217" w:rsidRPr="00256217" w:rsidRDefault="00256217" w:rsidP="00256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56217" w:rsidRPr="00256217" w:rsidRDefault="00256217" w:rsidP="00256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>Acceptance criteria:</w:t>
      </w:r>
    </w:p>
    <w:p w:rsidR="00256217" w:rsidRPr="00256217" w:rsidRDefault="00256217" w:rsidP="002562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>User exits an active game and is prompted with options to save the game or go for a rematch</w:t>
      </w:r>
    </w:p>
    <w:p w:rsidR="00256217" w:rsidRPr="00256217" w:rsidRDefault="00256217" w:rsidP="002562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>User’s opponent is allotted a victory</w:t>
      </w:r>
    </w:p>
    <w:p w:rsidR="00256217" w:rsidRPr="00256217" w:rsidRDefault="00256217" w:rsidP="002562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>Opponent exits an active game and is prompted with options to save the game or to go for a rematch</w:t>
      </w:r>
    </w:p>
    <w:p w:rsidR="00256217" w:rsidRPr="00256217" w:rsidRDefault="00256217" w:rsidP="00256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56217" w:rsidRPr="00256217" w:rsidRDefault="00256217" w:rsidP="00256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>Programming tasks:</w:t>
      </w:r>
    </w:p>
    <w:p w:rsidR="00256217" w:rsidRPr="00256217" w:rsidRDefault="00256217" w:rsidP="002562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>In-game button</w:t>
      </w:r>
    </w:p>
    <w:p w:rsidR="00256217" w:rsidRPr="00256217" w:rsidRDefault="00256217" w:rsidP="002562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>Confirmation dialog to save, rematch or quit</w:t>
      </w:r>
    </w:p>
    <w:p w:rsidR="00256217" w:rsidRPr="00256217" w:rsidRDefault="00256217" w:rsidP="002562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>Unit testing</w:t>
      </w:r>
    </w:p>
    <w:p w:rsidR="00256217" w:rsidRPr="00256217" w:rsidRDefault="00256217" w:rsidP="002562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 xml:space="preserve">Write </w:t>
      </w:r>
      <w:proofErr w:type="spellStart"/>
      <w:r w:rsidRPr="00256217">
        <w:rPr>
          <w:rFonts w:ascii="Arial" w:eastAsia="Times New Roman" w:hAnsi="Arial" w:cs="Arial"/>
          <w:color w:val="000000"/>
          <w:sz w:val="22"/>
          <w:lang w:val="en-GB" w:eastAsia="en-GB"/>
        </w:rPr>
        <w:t>testcase</w:t>
      </w:r>
      <w:proofErr w:type="spellEnd"/>
    </w:p>
    <w:p w:rsidR="00256217" w:rsidRDefault="00256217" w:rsidP="00256217">
      <w:pPr>
        <w:rPr>
          <w:rFonts w:ascii="Arial" w:eastAsia="Times New Roman" w:hAnsi="Arial" w:cs="Arial"/>
          <w:sz w:val="22"/>
          <w:lang w:val="en-GB" w:eastAsia="en-GB"/>
        </w:rPr>
      </w:pPr>
    </w:p>
    <w:p w:rsidR="00256217" w:rsidRDefault="00256217" w:rsidP="00256217">
      <w:pPr>
        <w:rPr>
          <w:rFonts w:ascii="Arial" w:eastAsia="Times New Roman" w:hAnsi="Arial" w:cs="Arial"/>
          <w:sz w:val="22"/>
          <w:lang w:val="en-GB" w:eastAsia="en-GB"/>
        </w:rPr>
      </w:pPr>
      <w:bookmarkStart w:id="0" w:name="_GoBack"/>
      <w:bookmarkEnd w:id="0"/>
      <w:r w:rsidRPr="0094679C">
        <w:rPr>
          <w:rFonts w:ascii="Arial" w:eastAsia="Times New Roman" w:hAnsi="Arial" w:cs="Arial"/>
          <w:sz w:val="22"/>
          <w:lang w:val="en-GB" w:eastAsia="en-GB"/>
        </w:rPr>
        <w:t xml:space="preserve">Week 1: </w:t>
      </w:r>
      <w:r>
        <w:rPr>
          <w:rFonts w:ascii="Arial" w:eastAsia="Times New Roman" w:hAnsi="Arial" w:cs="Arial"/>
          <w:sz w:val="22"/>
          <w:lang w:val="en-GB" w:eastAsia="en-GB"/>
        </w:rPr>
        <w:t>Did not spend any programmer points on this user case, so no programmers tasks were finished.</w:t>
      </w:r>
    </w:p>
    <w:p w:rsidR="00256217" w:rsidRPr="0094679C" w:rsidRDefault="00256217" w:rsidP="00256217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  <w:r>
        <w:rPr>
          <w:rFonts w:ascii="Arial" w:eastAsia="Times New Roman" w:hAnsi="Arial" w:cs="Arial"/>
          <w:sz w:val="22"/>
          <w:lang w:val="en-GB" w:eastAsia="en-GB"/>
        </w:rPr>
        <w:t>For week 2:</w:t>
      </w:r>
    </w:p>
    <w:p w:rsidR="00256217" w:rsidRPr="0094679C" w:rsidRDefault="00256217" w:rsidP="00256217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 xml:space="preserve">Estimated programmer points: </w:t>
      </w:r>
      <w:r>
        <w:rPr>
          <w:rFonts w:ascii="Arial" w:eastAsia="Times New Roman" w:hAnsi="Arial" w:cs="Arial"/>
          <w:color w:val="000000"/>
          <w:sz w:val="22"/>
          <w:lang w:val="en-GB" w:eastAsia="en-GB"/>
        </w:rPr>
        <w:t>1</w:t>
      </w:r>
    </w:p>
    <w:p w:rsidR="00256217" w:rsidRPr="0094679C" w:rsidRDefault="00256217" w:rsidP="00256217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 xml:space="preserve">Priority in </w:t>
      </w:r>
      <w:proofErr w:type="spellStart"/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MoSCoW</w:t>
      </w:r>
      <w:proofErr w:type="spellEnd"/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 xml:space="preserve">: </w:t>
      </w:r>
      <w:r>
        <w:rPr>
          <w:rFonts w:ascii="Arial" w:eastAsia="Times New Roman" w:hAnsi="Arial" w:cs="Arial"/>
          <w:color w:val="000000"/>
          <w:sz w:val="22"/>
          <w:lang w:val="en-GB" w:eastAsia="en-GB"/>
        </w:rPr>
        <w:t>Must</w:t>
      </w:r>
    </w:p>
    <w:p w:rsidR="00256217" w:rsidRDefault="00256217" w:rsidP="00256217"/>
    <w:sectPr w:rsidR="002562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2DF1"/>
    <w:multiLevelType w:val="multilevel"/>
    <w:tmpl w:val="73FA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D7669"/>
    <w:multiLevelType w:val="multilevel"/>
    <w:tmpl w:val="CBCE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17"/>
    <w:rsid w:val="00256217"/>
    <w:rsid w:val="0093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7F1E"/>
  <w15:chartTrackingRefBased/>
  <w15:docId w15:val="{A159A22A-57FA-483C-B216-367B1823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F6560723.dotm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Stokman, Sam</dc:creator>
  <cp:keywords/>
  <dc:description/>
  <cp:lastModifiedBy>Stokman, Sam</cp:lastModifiedBy>
  <cp:revision>1</cp:revision>
  <dcterms:created xsi:type="dcterms:W3CDTF">2018-05-02T13:57:00Z</dcterms:created>
  <dcterms:modified xsi:type="dcterms:W3CDTF">2018-05-02T13:59:00Z</dcterms:modified>
</cp:coreProperties>
</file>