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495" w:rsidRPr="00597898" w:rsidRDefault="00F96495" w:rsidP="00F96495">
      <w:pPr>
        <w:pStyle w:val="NoSpacing"/>
        <w:rPr>
          <w:sz w:val="24"/>
          <w:szCs w:val="24"/>
        </w:rPr>
      </w:pPr>
      <w:r w:rsidRPr="00597898">
        <w:rPr>
          <w:sz w:val="24"/>
          <w:szCs w:val="24"/>
        </w:rPr>
        <w:t>Use Case Diagram</w:t>
      </w:r>
    </w:p>
    <w:p w:rsidR="00F96495" w:rsidRDefault="00F96495" w:rsidP="00F96495">
      <w:pPr>
        <w:pStyle w:val="NoSpacing"/>
      </w:pPr>
    </w:p>
    <w:p w:rsidR="00F96495" w:rsidRDefault="00F96495" w:rsidP="00F96495">
      <w:pPr>
        <w:pStyle w:val="NoSpacing"/>
      </w:pPr>
    </w:p>
    <w:p w:rsidR="00F96495" w:rsidRDefault="00B15344" w:rsidP="00F96495">
      <w:pPr>
        <w:pStyle w:val="NoSpacing"/>
      </w:pPr>
      <w:r>
        <w:rPr>
          <w:rFonts w:ascii="Arial" w:hAnsi="Arial" w:cs="Arial"/>
          <w:noProof/>
          <w:color w:val="000000"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505152" behindDoc="0" locked="0" layoutInCell="1" allowOverlap="1">
                <wp:simplePos x="0" y="0"/>
                <wp:positionH relativeFrom="column">
                  <wp:posOffset>1213677</wp:posOffset>
                </wp:positionH>
                <wp:positionV relativeFrom="paragraph">
                  <wp:posOffset>15504</wp:posOffset>
                </wp:positionV>
                <wp:extent cx="2803585" cy="2855343"/>
                <wp:effectExtent l="0" t="0" r="15875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3585" cy="28553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CC427" id="Rectangle 2" o:spid="_x0000_s1026" style="position:absolute;margin-left:95.55pt;margin-top:1.2pt;width:220.75pt;height:224.85pt;z-index:25150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" filled="f" strokecolor="black [3213]" strokeweight="2pt"/>
            </w:pict>
          </mc:Fallback>
        </mc:AlternateContent>
      </w:r>
    </w:p>
    <w:p w:rsidR="00F96495" w:rsidRDefault="00F96495" w:rsidP="00F96495">
      <w:pPr>
        <w:pStyle w:val="NoSpacing"/>
      </w:pP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516416" behindDoc="0" locked="0" layoutInCell="1" allowOverlap="1" wp14:anchorId="44F61147" wp14:editId="2F01B1AD">
                <wp:simplePos x="0" y="0"/>
                <wp:positionH relativeFrom="column">
                  <wp:posOffset>1877060</wp:posOffset>
                </wp:positionH>
                <wp:positionV relativeFrom="paragraph">
                  <wp:posOffset>4445</wp:posOffset>
                </wp:positionV>
                <wp:extent cx="1753870" cy="485775"/>
                <wp:effectExtent l="0" t="0" r="0" b="95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387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6495" w:rsidRPr="00F96495" w:rsidRDefault="000244A7" w:rsidP="00F9649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GameHistory</w:t>
                            </w:r>
                            <w:r w:rsidR="00F96495" w:rsidRPr="00F96495">
                              <w:rPr>
                                <w:sz w:val="28"/>
                                <w:szCs w:val="28"/>
                              </w:rPr>
                              <w:t>GUI</w:t>
                            </w:r>
                            <w:proofErr w:type="spellEnd"/>
                            <w:r w:rsidR="00F96495" w:rsidRPr="00F9649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611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7.8pt;margin-top:.35pt;width:138.1pt;height:38.25pt;z-index:25151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" stroked="f">
                <v:textbox>
                  <w:txbxContent>
                    <w:p w:rsidR="00F96495" w:rsidRPr="00F96495" w:rsidRDefault="000244A7" w:rsidP="00F96495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GameHistory</w:t>
                      </w:r>
                      <w:r w:rsidR="00F96495" w:rsidRPr="00F96495">
                        <w:rPr>
                          <w:sz w:val="28"/>
                          <w:szCs w:val="28"/>
                        </w:rPr>
                        <w:t>GUI</w:t>
                      </w:r>
                      <w:proofErr w:type="spellEnd"/>
                      <w:r w:rsidR="00F96495" w:rsidRPr="00F9649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96495" w:rsidRDefault="00F96495" w:rsidP="00F96495">
      <w:pPr>
        <w:pStyle w:val="NoSpacing"/>
      </w:pPr>
    </w:p>
    <w:p w:rsidR="00F96495" w:rsidRDefault="000B32DB" w:rsidP="00F96495">
      <w:pPr>
        <w:pStyle w:val="NoSpacing"/>
      </w:pP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9232" behindDoc="1" locked="0" layoutInCell="1" allowOverlap="1" wp14:anchorId="74D9FB76" wp14:editId="6990E02A">
                <wp:simplePos x="0" y="0"/>
                <wp:positionH relativeFrom="column">
                  <wp:posOffset>-264220</wp:posOffset>
                </wp:positionH>
                <wp:positionV relativeFrom="paragraph">
                  <wp:posOffset>139208</wp:posOffset>
                </wp:positionV>
                <wp:extent cx="590550" cy="30480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898" w:rsidRPr="00F96495" w:rsidRDefault="00597898" w:rsidP="00597898">
                            <w:pPr>
                              <w:pStyle w:val="NoSpacing"/>
                              <w:rPr>
                                <w:sz w:val="22"/>
                                <w:lang w:val="en-GB"/>
                              </w:rPr>
                            </w:pPr>
                            <w:r>
                              <w:rPr>
                                <w:sz w:val="22"/>
                                <w:lang w:val="en-GB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9FB76" id="_x0000_s1027" type="#_x0000_t202" style="position:absolute;margin-left:-20.8pt;margin-top:10.95pt;width:46.5pt;height:24pt;z-index:-251637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" stroked="f">
                <v:textbox>
                  <w:txbxContent>
                    <w:p w:rsidR="00597898" w:rsidRPr="00F96495" w:rsidRDefault="00597898" w:rsidP="00597898">
                      <w:pPr>
                        <w:pStyle w:val="NoSpacing"/>
                        <w:rPr>
                          <w:sz w:val="22"/>
                          <w:lang w:val="en-GB"/>
                        </w:rPr>
                      </w:pPr>
                      <w:r>
                        <w:rPr>
                          <w:sz w:val="22"/>
                          <w:lang w:val="en-GB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p w:rsidR="0093210E" w:rsidRDefault="000B32DB" w:rsidP="00F96495">
      <w:pPr>
        <w:pStyle w:val="NoSpacing"/>
      </w:pPr>
      <w:bookmarkStart w:id="0" w:name="_GoBack"/>
      <w:bookmarkEnd w:id="0"/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581952" behindDoc="1" locked="0" layoutInCell="1" allowOverlap="1" wp14:anchorId="1CB69666" wp14:editId="23B485FF">
                <wp:simplePos x="0" y="0"/>
                <wp:positionH relativeFrom="margin">
                  <wp:align>center</wp:align>
                </wp:positionH>
                <wp:positionV relativeFrom="paragraph">
                  <wp:posOffset>1231912</wp:posOffset>
                </wp:positionV>
                <wp:extent cx="1768415" cy="457200"/>
                <wp:effectExtent l="0" t="0" r="381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841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6495" w:rsidRPr="00F96495" w:rsidRDefault="000B32DB" w:rsidP="00F96495">
                            <w:pPr>
                              <w:pStyle w:val="NoSpacing"/>
                              <w:rPr>
                                <w:sz w:val="22"/>
                                <w:lang w:val="en-GB"/>
                              </w:rPr>
                            </w:pPr>
                            <w:r>
                              <w:rPr>
                                <w:sz w:val="22"/>
                                <w:lang w:val="en-GB"/>
                              </w:rPr>
                              <w:t>Go back to main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69666" id="_x0000_s1028" type="#_x0000_t202" style="position:absolute;margin-left:0;margin-top:97pt;width:139.25pt;height:36pt;z-index:-2517345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" stroked="f">
                <v:textbox>
                  <w:txbxContent>
                    <w:p w:rsidR="00F96495" w:rsidRPr="00F96495" w:rsidRDefault="000B32DB" w:rsidP="00F96495">
                      <w:pPr>
                        <w:pStyle w:val="NoSpacing"/>
                        <w:rPr>
                          <w:sz w:val="22"/>
                          <w:lang w:val="en-GB"/>
                        </w:rPr>
                      </w:pPr>
                      <w:r>
                        <w:rPr>
                          <w:sz w:val="22"/>
                          <w:lang w:val="en-GB"/>
                        </w:rPr>
                        <w:t>Go back to main menu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514368" behindDoc="0" locked="0" layoutInCell="1" allowOverlap="1">
                <wp:simplePos x="0" y="0"/>
                <wp:positionH relativeFrom="margin">
                  <wp:posOffset>2098088</wp:posOffset>
                </wp:positionH>
                <wp:positionV relativeFrom="paragraph">
                  <wp:posOffset>391759</wp:posOffset>
                </wp:positionV>
                <wp:extent cx="1438275" cy="4572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6495" w:rsidRPr="00F96495" w:rsidRDefault="00F96495" w:rsidP="00F96495">
                            <w:pPr>
                              <w:pStyle w:val="NoSpacing"/>
                              <w:rPr>
                                <w:sz w:val="22"/>
                                <w:lang w:val="en-GB"/>
                              </w:rPr>
                            </w:pPr>
                            <w:r w:rsidRPr="00F96495">
                              <w:rPr>
                                <w:sz w:val="22"/>
                                <w:lang w:val="en-GB"/>
                              </w:rPr>
                              <w:t xml:space="preserve">View </w:t>
                            </w:r>
                            <w:r w:rsidR="000B32DB">
                              <w:rPr>
                                <w:sz w:val="22"/>
                                <w:lang w:val="en-GB"/>
                              </w:rPr>
                              <w:t>high scores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65.2pt;margin-top:30.85pt;width:113.25pt;height:36pt;z-index:251514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" stroked="f">
                <v:textbox>
                  <w:txbxContent>
                    <w:p w:rsidR="00F96495" w:rsidRPr="00F96495" w:rsidRDefault="00F96495" w:rsidP="00F96495">
                      <w:pPr>
                        <w:pStyle w:val="NoSpacing"/>
                        <w:rPr>
                          <w:sz w:val="22"/>
                          <w:lang w:val="en-GB"/>
                        </w:rPr>
                      </w:pPr>
                      <w:r w:rsidRPr="00F96495">
                        <w:rPr>
                          <w:sz w:val="22"/>
                          <w:lang w:val="en-GB"/>
                        </w:rPr>
                        <w:t xml:space="preserve">View </w:t>
                      </w:r>
                      <w:r w:rsidR="000B32DB">
                        <w:rPr>
                          <w:sz w:val="22"/>
                          <w:lang w:val="en-GB"/>
                        </w:rPr>
                        <w:t>high scores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29728" behindDoc="0" locked="0" layoutInCell="1" allowOverlap="1">
                <wp:simplePos x="0" y="0"/>
                <wp:positionH relativeFrom="column">
                  <wp:posOffset>2058502</wp:posOffset>
                </wp:positionH>
                <wp:positionV relativeFrom="paragraph">
                  <wp:posOffset>135746</wp:posOffset>
                </wp:positionV>
                <wp:extent cx="1390650" cy="7905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90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E30C72" id="Oval 4" o:spid="_x0000_s1026" style="position:absolute;margin-left:162.1pt;margin-top:10.7pt;width:109.5pt;height:62.25pt;z-index:25152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" filled="f" strokecolor="black [3213]" strokeweight="2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0B6ADBD0" wp14:editId="1D7F72B0">
                <wp:simplePos x="0" y="0"/>
                <wp:positionH relativeFrom="margin">
                  <wp:posOffset>2057232</wp:posOffset>
                </wp:positionH>
                <wp:positionV relativeFrom="paragraph">
                  <wp:posOffset>1043316</wp:posOffset>
                </wp:positionV>
                <wp:extent cx="1381125" cy="8096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09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22EAB8" id="Oval 5" o:spid="_x0000_s1026" style="position:absolute;margin-left:162pt;margin-top:82.15pt;width:108.75pt;height:63.75pt;z-index:25155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" filled="f" strokecolor="black [3213]" strokeweight="2pt">
                <w10:wrap anchorx="margin"/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66E66064" wp14:editId="2F0CD903">
                <wp:simplePos x="0" y="0"/>
                <wp:positionH relativeFrom="column">
                  <wp:posOffset>609828</wp:posOffset>
                </wp:positionH>
                <wp:positionV relativeFrom="paragraph">
                  <wp:posOffset>1431937</wp:posOffset>
                </wp:positionV>
                <wp:extent cx="1267639" cy="51758"/>
                <wp:effectExtent l="0" t="0" r="27940" b="2476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7639" cy="517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57510" id="Straight Connector 29" o:spid="_x0000_s1026" style="position:absolute;flip:y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112.75pt" to="147.8pt,1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" strokecolor="black [3040]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592575</wp:posOffset>
                </wp:positionH>
                <wp:positionV relativeFrom="paragraph">
                  <wp:posOffset>681438</wp:posOffset>
                </wp:positionV>
                <wp:extent cx="1337094" cy="581109"/>
                <wp:effectExtent l="0" t="0" r="3492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7094" cy="5811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7EE2E7" id="Straight Connector 9" o:spid="_x0000_s1026" style="position:absolute;flip:y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65pt,53.65pt" to="151.95pt,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" strokecolor="black [3040]"/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lang w:val="en-GB" w:eastAsia="en-GB"/>
        </w:rPr>
        <w:drawing>
          <wp:anchor distT="0" distB="0" distL="114300" distR="114300" simplePos="0" relativeHeight="251638272" behindDoc="1" locked="0" layoutInCell="1" allowOverlap="1">
            <wp:simplePos x="0" y="0"/>
            <wp:positionH relativeFrom="column">
              <wp:posOffset>-502980</wp:posOffset>
            </wp:positionH>
            <wp:positionV relativeFrom="paragraph">
              <wp:posOffset>421568</wp:posOffset>
            </wp:positionV>
            <wp:extent cx="990600" cy="1714500"/>
            <wp:effectExtent l="0" t="0" r="0" b="0"/>
            <wp:wrapNone/>
            <wp:docPr id="1" name="Picture 1" descr="https://lh5.googleusercontent.com/8SlDYjfYCqBskDj4MPUXzk33nQ2Uai-YGVF2XuPIxbpoA60lBFXTgiQlHbzqmsivymAyRRUx7c_JlYP9_NsNQpAtGzs7QaDEC_MJuEYt1gL7NG9xyoyb0bHnnvUvhHUCUNYXZm8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8SlDYjfYCqBskDj4MPUXzk33nQ2Uai-YGVF2XuPIxbpoA60lBFXTgiQlHbzqmsivymAyRRUx7c_JlYP9_NsNQpAtGzs7QaDEC_MJuEYt1gL7NG9xyoyb0bHnnvUvhHUCUNYXZm8S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58" t="7430" r="15719" b="8978"/>
                    <a:stretch/>
                  </pic:blipFill>
                  <pic:spPr bwMode="auto">
                    <a:xfrm>
                      <a:off x="0" y="0"/>
                      <a:ext cx="990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321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D1E"/>
    <w:rsid w:val="000244A7"/>
    <w:rsid w:val="000B32DB"/>
    <w:rsid w:val="00481D1E"/>
    <w:rsid w:val="00597898"/>
    <w:rsid w:val="008668BC"/>
    <w:rsid w:val="0093210E"/>
    <w:rsid w:val="00B15344"/>
    <w:rsid w:val="00EA6244"/>
    <w:rsid w:val="00F9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7B0F6"/>
  <w15:chartTrackingRefBased/>
  <w15:docId w15:val="{66BE4107-C368-488D-A8C2-F7F3CCB7E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17"/>
        <w:szCs w:val="22"/>
        <w:lang w:val="en-US" w:eastAsia="en-US" w:bidi="ar-SA"/>
      </w:rPr>
    </w:rPrDefault>
    <w:pPrDefault>
      <w:pPr>
        <w:spacing w:after="200" w:line="30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4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1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964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92B56BA7.dotm</Template>
  <TotalTime>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University and Research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Stokman, Sam</dc:creator>
  <cp:keywords/>
  <dc:description/>
  <cp:lastModifiedBy>Stokman, Sam</cp:lastModifiedBy>
  <cp:revision>3</cp:revision>
  <dcterms:created xsi:type="dcterms:W3CDTF">2018-05-04T11:22:00Z</dcterms:created>
  <dcterms:modified xsi:type="dcterms:W3CDTF">2018-05-04T11:24:00Z</dcterms:modified>
</cp:coreProperties>
</file>