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95" w:rsidRPr="00597898" w:rsidRDefault="00F96495" w:rsidP="00F96495">
      <w:pPr>
        <w:pStyle w:val="NoSpacing"/>
        <w:rPr>
          <w:sz w:val="24"/>
          <w:szCs w:val="24"/>
        </w:rPr>
      </w:pPr>
      <w:r w:rsidRPr="00597898">
        <w:rPr>
          <w:sz w:val="24"/>
          <w:szCs w:val="24"/>
        </w:rPr>
        <w:t>Use Case Diagram</w:t>
      </w:r>
    </w:p>
    <w:p w:rsidR="00F96495" w:rsidRDefault="00F96495" w:rsidP="00F96495">
      <w:pPr>
        <w:pStyle w:val="NoSpacing"/>
      </w:pPr>
    </w:p>
    <w:p w:rsidR="00F96495" w:rsidRDefault="00F96495" w:rsidP="00F96495">
      <w:pPr>
        <w:pStyle w:val="NoSpacing"/>
      </w:pPr>
    </w:p>
    <w:p w:rsidR="00F96495" w:rsidRDefault="00B15344" w:rsidP="00F96495">
      <w:pPr>
        <w:pStyle w:val="NoSpacing"/>
      </w:pPr>
      <w:r>
        <w:rPr>
          <w:rFonts w:ascii="Arial" w:hAnsi="Arial" w:cs="Arial"/>
          <w:noProof/>
          <w:color w:val="000000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14605</wp:posOffset>
                </wp:positionV>
                <wp:extent cx="2905125" cy="4905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90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090BA" id="Rectangle 2" o:spid="_x0000_s1026" style="position:absolute;margin-left:95.65pt;margin-top:1.15pt;width:228.75pt;height:386.25pt;z-index:25150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" filled="f" strokecolor="black [3213]" strokeweight="2pt"/>
            </w:pict>
          </mc:Fallback>
        </mc:AlternateContent>
      </w:r>
    </w:p>
    <w:p w:rsidR="00F96495" w:rsidRDefault="00F96495" w:rsidP="00F96495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16416" behindDoc="0" locked="0" layoutInCell="1" allowOverlap="1" wp14:anchorId="44F61147" wp14:editId="2F01B1AD">
                <wp:simplePos x="0" y="0"/>
                <wp:positionH relativeFrom="column">
                  <wp:posOffset>1919605</wp:posOffset>
                </wp:positionH>
                <wp:positionV relativeFrom="paragraph">
                  <wp:posOffset>6985</wp:posOffset>
                </wp:positionV>
                <wp:extent cx="2143125" cy="48577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8E" w:rsidRPr="004F498E" w:rsidRDefault="004F498E" w:rsidP="00F96495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Special moves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61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15pt;margin-top:.55pt;width:168.75pt;height:38.25pt;z-index:25151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" stroked="f">
                <v:textbox>
                  <w:txbxContent>
                    <w:p w:rsidR="004F498E" w:rsidRPr="004F498E" w:rsidRDefault="004F498E" w:rsidP="00F96495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Special moves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6495" w:rsidRDefault="00F96495" w:rsidP="00F96495">
      <w:pPr>
        <w:pStyle w:val="NoSpacing"/>
      </w:pPr>
    </w:p>
    <w:p w:rsidR="00F96495" w:rsidRDefault="004F498E" w:rsidP="00F96495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232" behindDoc="1" locked="0" layoutInCell="1" allowOverlap="1" wp14:anchorId="74D9FB76" wp14:editId="6990E02A">
                <wp:simplePos x="0" y="0"/>
                <wp:positionH relativeFrom="column">
                  <wp:posOffset>-213995</wp:posOffset>
                </wp:positionH>
                <wp:positionV relativeFrom="paragraph">
                  <wp:posOffset>163830</wp:posOffset>
                </wp:positionV>
                <wp:extent cx="990600" cy="3048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8E" w:rsidRPr="00F96495" w:rsidRDefault="004F498E" w:rsidP="00597898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User1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FB76" id="_x0000_s1027" type="#_x0000_t202" style="position:absolute;margin-left:-16.85pt;margin-top:12.9pt;width:78pt;height:24pt;z-index:-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" stroked="f">
                <v:textbox>
                  <w:txbxContent>
                    <w:p w:rsidR="004F498E" w:rsidRPr="00F96495" w:rsidRDefault="004F498E" w:rsidP="00597898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User1</w:t>
                      </w:r>
                    </w:p>
                  </w:txbxContent>
                </v:textbox>
              </v:shape>
            </w:pict>
          </mc:Fallback>
        </mc:AlternateContent>
      </w:r>
    </w:p>
    <w:p w:rsidR="0093210E" w:rsidRDefault="004F498E" w:rsidP="00F96495">
      <w:pPr>
        <w:pStyle w:val="NoSpacing"/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03C0C6D" wp14:editId="5AB57F5F">
                <wp:simplePos x="0" y="0"/>
                <wp:positionH relativeFrom="column">
                  <wp:posOffset>652780</wp:posOffset>
                </wp:positionH>
                <wp:positionV relativeFrom="paragraph">
                  <wp:posOffset>3166745</wp:posOffset>
                </wp:positionV>
                <wp:extent cx="1133475" cy="190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54E36" id="Straight Connector 26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49.35pt" to="140.65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633731</wp:posOffset>
                </wp:positionH>
                <wp:positionV relativeFrom="paragraph">
                  <wp:posOffset>785495</wp:posOffset>
                </wp:positionV>
                <wp:extent cx="11430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7892B" id="Straight Connector 9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61.85pt" to="139.9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34CF1B5" wp14:editId="39E16EC4">
                <wp:simplePos x="0" y="0"/>
                <wp:positionH relativeFrom="column">
                  <wp:posOffset>595631</wp:posOffset>
                </wp:positionH>
                <wp:positionV relativeFrom="paragraph">
                  <wp:posOffset>1861820</wp:posOffset>
                </wp:positionV>
                <wp:extent cx="1162050" cy="12954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A4C03" id="Straight Connector 28" o:spid="_x0000_s1026" style="position:absolute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146.6pt" to="138.4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2AA7463" wp14:editId="003FCDE4">
                <wp:simplePos x="0" y="0"/>
                <wp:positionH relativeFrom="column">
                  <wp:posOffset>633730</wp:posOffset>
                </wp:positionH>
                <wp:positionV relativeFrom="paragraph">
                  <wp:posOffset>852170</wp:posOffset>
                </wp:positionV>
                <wp:extent cx="1171575" cy="22002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ED7B7" id="Straight Connector 2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67.1pt" to="142.15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2BE91F1" wp14:editId="33F19362">
                <wp:simplePos x="0" y="0"/>
                <wp:positionH relativeFrom="column">
                  <wp:posOffset>690881</wp:posOffset>
                </wp:positionH>
                <wp:positionV relativeFrom="paragraph">
                  <wp:posOffset>871221</wp:posOffset>
                </wp:positionV>
                <wp:extent cx="1066800" cy="952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E79F9" id="Straight Connector 27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68.6pt" to="138.4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26DD8B" wp14:editId="420DFFA7">
                <wp:simplePos x="0" y="0"/>
                <wp:positionH relativeFrom="column">
                  <wp:posOffset>700404</wp:posOffset>
                </wp:positionH>
                <wp:positionV relativeFrom="paragraph">
                  <wp:posOffset>928370</wp:posOffset>
                </wp:positionV>
                <wp:extent cx="1095375" cy="21240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23A9E" id="Straight Connector 1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73.1pt" to="141.4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385445</wp:posOffset>
                </wp:positionV>
                <wp:extent cx="1390650" cy="790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20B65" id="Oval 4" o:spid="_x0000_s1026" style="position:absolute;margin-left:148.9pt;margin-top:30.35pt;width:109.5pt;height:62.2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14368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546735</wp:posOffset>
                </wp:positionV>
                <wp:extent cx="1438275" cy="457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8E" w:rsidRDefault="004F498E" w:rsidP="00F96495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promote a</w:t>
                            </w:r>
                          </w:p>
                          <w:p w:rsidR="004F498E" w:rsidRPr="00F96495" w:rsidRDefault="004F498E" w:rsidP="00F96495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piece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9.35pt;margin-top:43.05pt;width:113.25pt;height:36pt;z-index:25151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" stroked="f">
                <v:textbox>
                  <w:txbxContent>
                    <w:p w:rsidR="004F498E" w:rsidRDefault="004F498E" w:rsidP="00F96495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promote a</w:t>
                      </w:r>
                    </w:p>
                    <w:p w:rsidR="004F498E" w:rsidRPr="00F96495" w:rsidRDefault="004F498E" w:rsidP="00F96495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piece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81952" behindDoc="1" locked="0" layoutInCell="1" allowOverlap="1" wp14:anchorId="1CB69666" wp14:editId="23B485FF">
                <wp:simplePos x="0" y="0"/>
                <wp:positionH relativeFrom="margin">
                  <wp:posOffset>1929130</wp:posOffset>
                </wp:positionH>
                <wp:positionV relativeFrom="paragraph">
                  <wp:posOffset>1760855</wp:posOffset>
                </wp:positionV>
                <wp:extent cx="1438275" cy="45720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8E" w:rsidRPr="00F96495" w:rsidRDefault="004F498E" w:rsidP="00F96495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 xml:space="preserve">perform castling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9666" id="_x0000_s1029" type="#_x0000_t202" style="position:absolute;margin-left:151.9pt;margin-top:138.65pt;width:113.25pt;height:36pt;z-index:-251734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" stroked="f">
                <v:textbox>
                  <w:txbxContent>
                    <w:p w:rsidR="004F498E" w:rsidRPr="00F96495" w:rsidRDefault="004F498E" w:rsidP="00F96495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 xml:space="preserve">perform castling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B6ADBD0" wp14:editId="1D7F72B0">
                <wp:simplePos x="0" y="0"/>
                <wp:positionH relativeFrom="column">
                  <wp:posOffset>1875155</wp:posOffset>
                </wp:positionH>
                <wp:positionV relativeFrom="paragraph">
                  <wp:posOffset>1501775</wp:posOffset>
                </wp:positionV>
                <wp:extent cx="1381125" cy="809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A0937" id="Oval 5" o:spid="_x0000_s1026" style="position:absolute;margin-left:147.65pt;margin-top:118.25pt;width:108.75pt;height:63.7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" filled="f" strokecolor="black [3213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424" behindDoc="1" locked="0" layoutInCell="1" allowOverlap="1" wp14:anchorId="7933018F" wp14:editId="34CFD21F">
                <wp:simplePos x="0" y="0"/>
                <wp:positionH relativeFrom="margin">
                  <wp:posOffset>2085975</wp:posOffset>
                </wp:positionH>
                <wp:positionV relativeFrom="paragraph">
                  <wp:posOffset>2893695</wp:posOffset>
                </wp:positionV>
                <wp:extent cx="1438275" cy="457200"/>
                <wp:effectExtent l="0" t="0" r="952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8E" w:rsidRPr="00F96495" w:rsidRDefault="004F498E" w:rsidP="004F498E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 xml:space="preserve">perform </w:t>
                            </w:r>
                            <w:proofErr w:type="spellStart"/>
                            <w:r>
                              <w:rPr>
                                <w:sz w:val="22"/>
                                <w:lang w:val="en-GB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2"/>
                                <w:lang w:val="en-GB"/>
                              </w:rPr>
                              <w:t xml:space="preserve"> passant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018F" id="_x0000_s1030" type="#_x0000_t202" style="position:absolute;margin-left:164.25pt;margin-top:227.85pt;width:113.25pt;height:36pt;z-index:-25162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" stroked="f">
                <v:textbox>
                  <w:txbxContent>
                    <w:p w:rsidR="004F498E" w:rsidRPr="00F96495" w:rsidRDefault="004F498E" w:rsidP="004F498E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 xml:space="preserve">perform </w:t>
                      </w:r>
                      <w:proofErr w:type="spellStart"/>
                      <w:r>
                        <w:rPr>
                          <w:sz w:val="22"/>
                          <w:lang w:val="en-GB"/>
                        </w:rPr>
                        <w:t>en</w:t>
                      </w:r>
                      <w:proofErr w:type="spellEnd"/>
                      <w:r>
                        <w:rPr>
                          <w:sz w:val="22"/>
                          <w:lang w:val="en-GB"/>
                        </w:rPr>
                        <w:t xml:space="preserve"> passant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2F95199" wp14:editId="31BC07EA">
                <wp:simplePos x="0" y="0"/>
                <wp:positionH relativeFrom="margin">
                  <wp:posOffset>1919605</wp:posOffset>
                </wp:positionH>
                <wp:positionV relativeFrom="paragraph">
                  <wp:posOffset>2733675</wp:posOffset>
                </wp:positionV>
                <wp:extent cx="1381125" cy="8096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7B420" id="Oval 24" o:spid="_x0000_s1026" style="position:absolute;margin-left:151.15pt;margin-top:215.25pt;width:108.75pt;height:63.75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" filled="f" strokecolor="black [3213]" strokeweight="2pt"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lang w:val="en-GB" w:eastAsia="en-GB"/>
        </w:rPr>
        <w:drawing>
          <wp:anchor distT="0" distB="0" distL="114300" distR="114300" simplePos="0" relativeHeight="251681280" behindDoc="1" locked="0" layoutInCell="1" allowOverlap="1" wp14:anchorId="724E0624" wp14:editId="364E78E8">
            <wp:simplePos x="0" y="0"/>
            <wp:positionH relativeFrom="column">
              <wp:posOffset>-466725</wp:posOffset>
            </wp:positionH>
            <wp:positionV relativeFrom="paragraph">
              <wp:posOffset>2924175</wp:posOffset>
            </wp:positionV>
            <wp:extent cx="990600" cy="1714500"/>
            <wp:effectExtent l="0" t="0" r="0" b="0"/>
            <wp:wrapNone/>
            <wp:docPr id="22" name="Picture 22" descr="https://lh5.googleusercontent.com/8SlDYjfYCqBskDj4MPUXzk33nQ2Uai-YGVF2XuPIxbpoA60lBFXTgiQlHbzqmsivymAyRRUx7c_JlYP9_NsNQpAtGzs7QaDEC_MJuEYt1gL7NG9xyoyb0bHnnvUvhHUCUNYXZm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SlDYjfYCqBskDj4MPUXzk33nQ2Uai-YGVF2XuPIxbpoA60lBFXTgiQlHbzqmsivymAyRRUx7c_JlYP9_NsNQpAtGzs7QaDEC_MJuEYt1gL7NG9xyoyb0bHnnvUvhHUCUNYXZm8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7430" r="15719" b="8978"/>
                    <a:stretch/>
                  </pic:blipFill>
                  <pic:spPr bwMode="auto">
                    <a:xfrm>
                      <a:off x="0" y="0"/>
                      <a:ext cx="99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328" behindDoc="1" locked="0" layoutInCell="1" allowOverlap="1" wp14:anchorId="307AFF03" wp14:editId="7995EC54">
                <wp:simplePos x="0" y="0"/>
                <wp:positionH relativeFrom="column">
                  <wp:posOffset>-285750</wp:posOffset>
                </wp:positionH>
                <wp:positionV relativeFrom="paragraph">
                  <wp:posOffset>2598420</wp:posOffset>
                </wp:positionV>
                <wp:extent cx="990600" cy="3048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8E" w:rsidRPr="00F96495" w:rsidRDefault="004F498E" w:rsidP="004F498E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User2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FF03" id="_x0000_s1031" type="#_x0000_t202" style="position:absolute;margin-left:-22.5pt;margin-top:204.6pt;width:78pt;height:24pt;z-index:-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" stroked="f">
                <v:textbox>
                  <w:txbxContent>
                    <w:p w:rsidR="004F498E" w:rsidRPr="00F96495" w:rsidRDefault="004F498E" w:rsidP="004F498E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User2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lang w:val="en-GB" w:eastAsia="en-GB"/>
        </w:rPr>
        <w:drawing>
          <wp:anchor distT="0" distB="0" distL="114300" distR="114300" simplePos="0" relativeHeight="251638272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347345</wp:posOffset>
            </wp:positionV>
            <wp:extent cx="990600" cy="1714500"/>
            <wp:effectExtent l="0" t="0" r="0" b="0"/>
            <wp:wrapNone/>
            <wp:docPr id="1" name="Picture 1" descr="https://lh5.googleusercontent.com/8SlDYjfYCqBskDj4MPUXzk33nQ2Uai-YGVF2XuPIxbpoA60lBFXTgiQlHbzqmsivymAyRRUx7c_JlYP9_NsNQpAtGzs7QaDEC_MJuEYt1gL7NG9xyoyb0bHnnvUvhHUCUNYXZm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SlDYjfYCqBskDj4MPUXzk33nQ2Uai-YGVF2XuPIxbpoA60lBFXTgiQlHbzqmsivymAyRRUx7c_JlYP9_NsNQpAtGzs7QaDEC_MJuEYt1gL7NG9xyoyb0bHnnvUvhHUCUNYXZm8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7430" r="15719" b="8978"/>
                    <a:stretch/>
                  </pic:blipFill>
                  <pic:spPr bwMode="auto">
                    <a:xfrm>
                      <a:off x="0" y="0"/>
                      <a:ext cx="99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21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1E"/>
    <w:rsid w:val="0048142D"/>
    <w:rsid w:val="00481D1E"/>
    <w:rsid w:val="0048382A"/>
    <w:rsid w:val="004F498E"/>
    <w:rsid w:val="00597898"/>
    <w:rsid w:val="0093210E"/>
    <w:rsid w:val="00B15344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2344"/>
  <w15:chartTrackingRefBased/>
  <w15:docId w15:val="{66BE4107-C368-488D-A8C2-F7F3CCB7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6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92B56BA7.dotm</Template>
  <TotalTime>10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Stokman, Sam</dc:creator>
  <cp:keywords/>
  <dc:description/>
  <cp:lastModifiedBy>Stokman, Sam</cp:lastModifiedBy>
  <cp:revision>3</cp:revision>
  <dcterms:created xsi:type="dcterms:W3CDTF">2018-05-04T12:07:00Z</dcterms:created>
  <dcterms:modified xsi:type="dcterms:W3CDTF">2018-05-04T12:19:00Z</dcterms:modified>
</cp:coreProperties>
</file>