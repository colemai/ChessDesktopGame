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95" w:rsidRPr="00597898" w:rsidRDefault="00F96495" w:rsidP="00F96495">
      <w:pPr>
        <w:pStyle w:val="NoSpacing"/>
        <w:rPr>
          <w:sz w:val="24"/>
          <w:szCs w:val="24"/>
        </w:rPr>
      </w:pPr>
      <w:r w:rsidRPr="00597898">
        <w:rPr>
          <w:sz w:val="24"/>
          <w:szCs w:val="24"/>
        </w:rPr>
        <w:t>Use Case Diagram</w:t>
      </w:r>
      <w:bookmarkStart w:id="0" w:name="_GoBack"/>
      <w:bookmarkEnd w:id="0"/>
    </w:p>
    <w:p w:rsidR="00F96495" w:rsidRDefault="00F96495" w:rsidP="00F96495">
      <w:pPr>
        <w:pStyle w:val="NoSpacing"/>
      </w:pPr>
    </w:p>
    <w:p w:rsidR="00F96495" w:rsidRDefault="00F96495" w:rsidP="00F96495">
      <w:pPr>
        <w:pStyle w:val="NoSpacing"/>
      </w:pPr>
    </w:p>
    <w:p w:rsidR="00F96495" w:rsidRDefault="00B15344" w:rsidP="00F96495">
      <w:pPr>
        <w:pStyle w:val="NoSpacing"/>
      </w:pPr>
      <w:r>
        <w:rPr>
          <w:rFonts w:ascii="Arial" w:hAnsi="Arial" w:cs="Arial"/>
          <w:noProof/>
          <w:color w:val="000000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1213677</wp:posOffset>
                </wp:positionH>
                <wp:positionV relativeFrom="paragraph">
                  <wp:posOffset>15504</wp:posOffset>
                </wp:positionV>
                <wp:extent cx="3605841" cy="4863141"/>
                <wp:effectExtent l="0" t="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841" cy="4863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44579" id="Rectangle 2" o:spid="_x0000_s1026" style="position:absolute;margin-left:95.55pt;margin-top:1.2pt;width:283.9pt;height:382.9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" filled="f" strokecolor="black [3213]" strokeweight="2pt"/>
            </w:pict>
          </mc:Fallback>
        </mc:AlternateContent>
      </w:r>
    </w:p>
    <w:p w:rsidR="00F96495" w:rsidRDefault="00F96495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6416" behindDoc="0" locked="0" layoutInCell="1" allowOverlap="1" wp14:anchorId="44F61147" wp14:editId="2F01B1AD">
                <wp:simplePos x="0" y="0"/>
                <wp:positionH relativeFrom="column">
                  <wp:posOffset>2092972</wp:posOffset>
                </wp:positionH>
                <wp:positionV relativeFrom="paragraph">
                  <wp:posOffset>4445</wp:posOffset>
                </wp:positionV>
                <wp:extent cx="2389505" cy="4857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42" w:rsidRPr="00F96495" w:rsidRDefault="002E3242" w:rsidP="00F964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PreGameOptions</w:t>
                            </w:r>
                            <w:r w:rsidRPr="00F96495">
                              <w:rPr>
                                <w:sz w:val="28"/>
                                <w:szCs w:val="28"/>
                              </w:rPr>
                              <w:t>GUI</w:t>
                            </w:r>
                            <w:proofErr w:type="spellEnd"/>
                            <w:r w:rsidRPr="00F964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1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8pt;margin-top:.35pt;width:188.15pt;height:38.25pt;z-index:25151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" stroked="f">
                <v:textbox>
                  <w:txbxContent>
                    <w:p w:rsidR="002E3242" w:rsidRPr="00F96495" w:rsidRDefault="002E3242" w:rsidP="00F964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PreGameOptions</w:t>
                      </w:r>
                      <w:r w:rsidRPr="00F96495">
                        <w:rPr>
                          <w:sz w:val="28"/>
                          <w:szCs w:val="28"/>
                        </w:rPr>
                        <w:t>GUI</w:t>
                      </w:r>
                      <w:proofErr w:type="spellEnd"/>
                      <w:r w:rsidRPr="00F9649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6495" w:rsidRDefault="00F96495" w:rsidP="00F96495">
      <w:pPr>
        <w:pStyle w:val="NoSpacing"/>
      </w:pPr>
    </w:p>
    <w:p w:rsidR="00F96495" w:rsidRDefault="000B32DB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74D9FB76" wp14:editId="6990E02A">
                <wp:simplePos x="0" y="0"/>
                <wp:positionH relativeFrom="column">
                  <wp:posOffset>-261440</wp:posOffset>
                </wp:positionH>
                <wp:positionV relativeFrom="paragraph">
                  <wp:posOffset>139388</wp:posOffset>
                </wp:positionV>
                <wp:extent cx="888520" cy="304800"/>
                <wp:effectExtent l="0" t="0" r="698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5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42" w:rsidRPr="00F96495" w:rsidRDefault="002E3242" w:rsidP="00597898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User</w:t>
                            </w:r>
                            <w:r w:rsidR="009541AB">
                              <w:rPr>
                                <w:sz w:val="22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FB76" id="_x0000_s1027" type="#_x0000_t202" style="position:absolute;margin-left:-20.6pt;margin-top:11pt;width:69.95pt;height:24pt;z-index:-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" stroked="f">
                <v:textbox>
                  <w:txbxContent>
                    <w:p w:rsidR="002E3242" w:rsidRPr="00F96495" w:rsidRDefault="002E3242" w:rsidP="00597898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User</w:t>
                      </w:r>
                      <w:r w:rsidR="009541AB">
                        <w:rPr>
                          <w:sz w:val="22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3210E" w:rsidRDefault="009541AB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6C5F300" wp14:editId="030825DD">
                <wp:simplePos x="0" y="0"/>
                <wp:positionH relativeFrom="column">
                  <wp:posOffset>471805</wp:posOffset>
                </wp:positionH>
                <wp:positionV relativeFrom="paragraph">
                  <wp:posOffset>690066</wp:posOffset>
                </wp:positionV>
                <wp:extent cx="1268083" cy="2562046"/>
                <wp:effectExtent l="0" t="0" r="27940" b="292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256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37903" id="Straight Connector 201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54.35pt" to="137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489058</wp:posOffset>
                </wp:positionH>
                <wp:positionV relativeFrom="paragraph">
                  <wp:posOffset>914351</wp:posOffset>
                </wp:positionV>
                <wp:extent cx="1206823" cy="2639683"/>
                <wp:effectExtent l="0" t="0" r="317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823" cy="2639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EE019" id="Straight Connector 9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1in" to="133.5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BB6C36A" wp14:editId="5D73A361">
                <wp:simplePos x="0" y="0"/>
                <wp:positionH relativeFrom="column">
                  <wp:posOffset>487620</wp:posOffset>
                </wp:positionH>
                <wp:positionV relativeFrom="paragraph">
                  <wp:posOffset>2311830</wp:posOffset>
                </wp:positionV>
                <wp:extent cx="1217043" cy="1224951"/>
                <wp:effectExtent l="0" t="0" r="21590" b="323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043" cy="1224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F7E99" id="Straight Connector 198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82.05pt" to="134.2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6E66064" wp14:editId="2F0CD903">
                <wp:simplePos x="0" y="0"/>
                <wp:positionH relativeFrom="column">
                  <wp:posOffset>506310</wp:posOffset>
                </wp:positionH>
                <wp:positionV relativeFrom="paragraph">
                  <wp:posOffset>3545409</wp:posOffset>
                </wp:positionV>
                <wp:extent cx="1190133" cy="0"/>
                <wp:effectExtent l="0" t="0" r="292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7FC0C" id="Straight Connector 29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279.15pt" to="133.5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1B64D0E" wp14:editId="29B6F2AC">
                <wp:simplePos x="0" y="0"/>
                <wp:positionH relativeFrom="column">
                  <wp:posOffset>471805</wp:posOffset>
                </wp:positionH>
                <wp:positionV relativeFrom="paragraph">
                  <wp:posOffset>690329</wp:posOffset>
                </wp:positionV>
                <wp:extent cx="1223909" cy="1336435"/>
                <wp:effectExtent l="0" t="0" r="33655" b="355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909" cy="133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1F058" id="Straight Connector 200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54.35pt" to="133.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2F9199F" wp14:editId="6958C286">
                <wp:simplePos x="0" y="0"/>
                <wp:positionH relativeFrom="column">
                  <wp:posOffset>443002</wp:posOffset>
                </wp:positionH>
                <wp:positionV relativeFrom="paragraph">
                  <wp:posOffset>678360</wp:posOffset>
                </wp:positionV>
                <wp:extent cx="1319842" cy="8950"/>
                <wp:effectExtent l="0" t="0" r="33020" b="2921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4BD95" id="Straight Connector 199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53.4pt" to="138.8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323E178" wp14:editId="128D578B">
                <wp:simplePos x="0" y="0"/>
                <wp:positionH relativeFrom="column">
                  <wp:posOffset>3189065</wp:posOffset>
                </wp:positionH>
                <wp:positionV relativeFrom="paragraph">
                  <wp:posOffset>3518990</wp:posOffset>
                </wp:positionV>
                <wp:extent cx="319177" cy="0"/>
                <wp:effectExtent l="0" t="0" r="2413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95E6D" id="Straight Connector 197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277.1pt" to="276.2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7904" behindDoc="1" locked="0" layoutInCell="1" allowOverlap="1" wp14:anchorId="30E84FAE" wp14:editId="5B459290">
                <wp:simplePos x="0" y="0"/>
                <wp:positionH relativeFrom="margin">
                  <wp:posOffset>3551399</wp:posOffset>
                </wp:positionH>
                <wp:positionV relativeFrom="paragraph">
                  <wp:posOffset>3277511</wp:posOffset>
                </wp:positionV>
                <wp:extent cx="1639019" cy="785004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019" cy="785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AB" w:rsidRPr="009541AB" w:rsidRDefault="009541AB" w:rsidP="009541AB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541A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Check box to </w:t>
                            </w:r>
                          </w:p>
                          <w:p w:rsidR="009541AB" w:rsidRPr="009541AB" w:rsidRDefault="009541AB" w:rsidP="009541AB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541AB">
                              <w:rPr>
                                <w:sz w:val="20"/>
                                <w:szCs w:val="20"/>
                                <w:lang w:val="en-GB"/>
                              </w:rPr>
                              <w:t>use the 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4FAE" id="_x0000_s1028" type="#_x0000_t202" style="position:absolute;margin-left:279.65pt;margin-top:258.05pt;width:129.05pt;height:61.8pt;z-index:-25160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" stroked="f">
                <v:textbox>
                  <w:txbxContent>
                    <w:p w:rsidR="009541AB" w:rsidRPr="009541AB" w:rsidRDefault="009541AB" w:rsidP="009541AB">
                      <w:pPr>
                        <w:pStyle w:val="NoSpacing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541AB">
                        <w:rPr>
                          <w:sz w:val="20"/>
                          <w:szCs w:val="20"/>
                          <w:lang w:val="en-GB"/>
                        </w:rPr>
                        <w:t xml:space="preserve">Check box to </w:t>
                      </w:r>
                    </w:p>
                    <w:p w:rsidR="009541AB" w:rsidRPr="009541AB" w:rsidRDefault="009541AB" w:rsidP="009541AB">
                      <w:pPr>
                        <w:pStyle w:val="NoSpacing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541AB">
                        <w:rPr>
                          <w:sz w:val="20"/>
                          <w:szCs w:val="20"/>
                          <w:lang w:val="en-GB"/>
                        </w:rPr>
                        <w:t>use the clock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CB4E61" wp14:editId="4F8AB747">
                <wp:simplePos x="0" y="0"/>
                <wp:positionH relativeFrom="margin">
                  <wp:posOffset>3559810</wp:posOffset>
                </wp:positionH>
                <wp:positionV relativeFrom="paragraph">
                  <wp:posOffset>3224805</wp:posOffset>
                </wp:positionV>
                <wp:extent cx="983411" cy="526211"/>
                <wp:effectExtent l="0" t="0" r="26670" b="2667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262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919EF" id="Oval 195" o:spid="_x0000_s1026" style="position:absolute;margin-left:280.3pt;margin-top:253.9pt;width:77.45pt;height:41.4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" filled="f" strokecolor="black [3213]" strokeweight="2pt"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3808" behindDoc="1" locked="0" layoutInCell="1" allowOverlap="1" wp14:anchorId="6C67224D" wp14:editId="4B9BCAB3">
                <wp:simplePos x="0" y="0"/>
                <wp:positionH relativeFrom="margin">
                  <wp:posOffset>1888035</wp:posOffset>
                </wp:positionH>
                <wp:positionV relativeFrom="paragraph">
                  <wp:posOffset>3391487</wp:posOffset>
                </wp:positionV>
                <wp:extent cx="1768415" cy="457200"/>
                <wp:effectExtent l="0" t="0" r="381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AB" w:rsidRPr="00F96495" w:rsidRDefault="009541AB" w:rsidP="009541AB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Enter play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224D" id="_x0000_s1029" type="#_x0000_t202" style="position:absolute;margin-left:148.65pt;margin-top:267.05pt;width:139.25pt;height:36pt;z-index:-25161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" stroked="f">
                <v:textbox>
                  <w:txbxContent>
                    <w:p w:rsidR="009541AB" w:rsidRPr="00F96495" w:rsidRDefault="009541AB" w:rsidP="009541AB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Enter play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81952" behindDoc="1" locked="0" layoutInCell="1" allowOverlap="1" wp14:anchorId="1CB69666" wp14:editId="23B485FF">
                <wp:simplePos x="0" y="0"/>
                <wp:positionH relativeFrom="margin">
                  <wp:posOffset>2013920</wp:posOffset>
                </wp:positionH>
                <wp:positionV relativeFrom="paragraph">
                  <wp:posOffset>1939254</wp:posOffset>
                </wp:positionV>
                <wp:extent cx="1768415" cy="457200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AB" w:rsidRDefault="009541AB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 xml:space="preserve">Enter player </w:t>
                            </w:r>
                          </w:p>
                          <w:p w:rsidR="002E3242" w:rsidRPr="00F96495" w:rsidRDefault="009541AB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9666" id="_x0000_s1030" type="#_x0000_t202" style="position:absolute;margin-left:158.6pt;margin-top:152.7pt;width:139.25pt;height:36pt;z-index:-25173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" stroked="f">
                <v:textbox>
                  <w:txbxContent>
                    <w:p w:rsidR="009541AB" w:rsidRDefault="009541AB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 xml:space="preserve">Enter player </w:t>
                      </w:r>
                    </w:p>
                    <w:p w:rsidR="002E3242" w:rsidRPr="00F96495" w:rsidRDefault="009541AB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BF60CC3" wp14:editId="6954781E">
                <wp:simplePos x="0" y="0"/>
                <wp:positionH relativeFrom="margin">
                  <wp:posOffset>1765983</wp:posOffset>
                </wp:positionH>
                <wp:positionV relativeFrom="paragraph">
                  <wp:posOffset>3125158</wp:posOffset>
                </wp:positionV>
                <wp:extent cx="1381125" cy="80962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EDE04" id="Oval 193" o:spid="_x0000_s1026" style="position:absolute;margin-left:139.05pt;margin-top:246.1pt;width:108.75pt;height:63.75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" filled="f" strokecolor="black [3213]" strokeweight="2pt"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4368" behindDoc="0" locked="0" layoutInCell="1" allowOverlap="1">
                <wp:simplePos x="0" y="0"/>
                <wp:positionH relativeFrom="margin">
                  <wp:posOffset>1959909</wp:posOffset>
                </wp:positionH>
                <wp:positionV relativeFrom="paragraph">
                  <wp:posOffset>606820</wp:posOffset>
                </wp:positionV>
                <wp:extent cx="143827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42" w:rsidRPr="00F96495" w:rsidRDefault="009541AB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View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4.3pt;margin-top:47.8pt;width:113.25pt;height:36pt;z-index:25151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" stroked="f">
                <v:textbox>
                  <w:txbxContent>
                    <w:p w:rsidR="002E3242" w:rsidRPr="00F96495" w:rsidRDefault="009541AB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View 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1842063</wp:posOffset>
                </wp:positionH>
                <wp:positionV relativeFrom="paragraph">
                  <wp:posOffset>324664</wp:posOffset>
                </wp:positionV>
                <wp:extent cx="1390650" cy="790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0FC1B" id="Oval 4" o:spid="_x0000_s1026" style="position:absolute;margin-left:145.05pt;margin-top:25.55pt;width:109.5pt;height:6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B6ADBD0" wp14:editId="1D7F72B0">
                <wp:simplePos x="0" y="0"/>
                <wp:positionH relativeFrom="margin">
                  <wp:posOffset>1832107</wp:posOffset>
                </wp:positionH>
                <wp:positionV relativeFrom="paragraph">
                  <wp:posOffset>1724253</wp:posOffset>
                </wp:positionV>
                <wp:extent cx="1381125" cy="809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39803" id="Oval 5" o:spid="_x0000_s1026" style="position:absolute;margin-left:144.25pt;margin-top:135.75pt;width:108.75pt;height:63.75pt;z-index:25155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" filled="f" strokecolor="black [3213]" strokeweight="2pt"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lang w:val="en-GB" w:eastAsia="en-GB"/>
        </w:rPr>
        <w:drawing>
          <wp:anchor distT="0" distB="0" distL="114300" distR="114300" simplePos="0" relativeHeight="251697664" behindDoc="1" locked="0" layoutInCell="1" allowOverlap="1" wp14:anchorId="38F7D956" wp14:editId="1759977B">
            <wp:simplePos x="0" y="0"/>
            <wp:positionH relativeFrom="column">
              <wp:posOffset>-525409</wp:posOffset>
            </wp:positionH>
            <wp:positionV relativeFrom="paragraph">
              <wp:posOffset>2641600</wp:posOffset>
            </wp:positionV>
            <wp:extent cx="990600" cy="1714500"/>
            <wp:effectExtent l="0" t="0" r="0" b="0"/>
            <wp:wrapNone/>
            <wp:docPr id="31" name="Picture 31" descr="https://lh5.googleusercontent.com/8SlDYjfYCqBskDj4MPUXzk33nQ2Uai-YGVF2XuPIxbpoA60lBFXTgiQlHbzqmsivymAyRRUx7c_JlYP9_NsNQpAtGzs7QaDEC_MJuEYt1gL7NG9xyoyb0bHnnvUvhHUCUNYXZm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SlDYjfYCqBskDj4MPUXzk33nQ2Uai-YGVF2XuPIxbpoA60lBFXTgiQlHbzqmsivymAyRRUx7c_JlYP9_NsNQpAtGzs7QaDEC_MJuEYt1gL7NG9xyoyb0bHnnvUvhHUCUNYXZm8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7430" r="15719" b="8978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712" behindDoc="1" locked="0" layoutInCell="1" allowOverlap="1" wp14:anchorId="15D30C9D" wp14:editId="5C979769">
                <wp:simplePos x="0" y="0"/>
                <wp:positionH relativeFrom="column">
                  <wp:posOffset>-292687</wp:posOffset>
                </wp:positionH>
                <wp:positionV relativeFrom="paragraph">
                  <wp:posOffset>2339747</wp:posOffset>
                </wp:positionV>
                <wp:extent cx="888520" cy="304800"/>
                <wp:effectExtent l="0" t="0" r="6985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5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AB" w:rsidRPr="00F96495" w:rsidRDefault="009541AB" w:rsidP="009541AB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User</w:t>
                            </w:r>
                            <w:r>
                              <w:rPr>
                                <w:sz w:val="22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0C9D" id="_x0000_s1032" type="#_x0000_t202" style="position:absolute;margin-left:-23.05pt;margin-top:184.25pt;width:69.95pt;height:24pt;z-index:-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" stroked="f">
                <v:textbox>
                  <w:txbxContent>
                    <w:p w:rsidR="009541AB" w:rsidRPr="00F96495" w:rsidRDefault="009541AB" w:rsidP="009541AB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User</w:t>
                      </w:r>
                      <w:r>
                        <w:rPr>
                          <w:sz w:val="22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lang w:val="en-GB" w:eastAsia="en-GB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-502980</wp:posOffset>
            </wp:positionH>
            <wp:positionV relativeFrom="paragraph">
              <wp:posOffset>421568</wp:posOffset>
            </wp:positionV>
            <wp:extent cx="990600" cy="1714500"/>
            <wp:effectExtent l="0" t="0" r="0" b="0"/>
            <wp:wrapNone/>
            <wp:docPr id="1" name="Picture 1" descr="https://lh5.googleusercontent.com/8SlDYjfYCqBskDj4MPUXzk33nQ2Uai-YGVF2XuPIxbpoA60lBFXTgiQlHbzqmsivymAyRRUx7c_JlYP9_NsNQpAtGzs7QaDEC_MJuEYt1gL7NG9xyoyb0bHnnvUvhHUCUNYXZm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SlDYjfYCqBskDj4MPUXzk33nQ2Uai-YGVF2XuPIxbpoA60lBFXTgiQlHbzqmsivymAyRRUx7c_JlYP9_NsNQpAtGzs7QaDEC_MJuEYt1gL7NG9xyoyb0bHnnvUvhHUCUNYXZm8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7430" r="15719" b="8978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21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1E"/>
    <w:rsid w:val="000244A7"/>
    <w:rsid w:val="000B32DB"/>
    <w:rsid w:val="002E3242"/>
    <w:rsid w:val="00481D1E"/>
    <w:rsid w:val="00597898"/>
    <w:rsid w:val="008668BC"/>
    <w:rsid w:val="0093210E"/>
    <w:rsid w:val="009541AB"/>
    <w:rsid w:val="009A3A45"/>
    <w:rsid w:val="00B15344"/>
    <w:rsid w:val="00EA6244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B0F6"/>
  <w15:chartTrackingRefBased/>
  <w15:docId w15:val="{66BE4107-C368-488D-A8C2-F7F3CCB7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6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92B56BA7.dotm</Template>
  <TotalTime>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3</cp:revision>
  <dcterms:created xsi:type="dcterms:W3CDTF">2018-05-04T11:25:00Z</dcterms:created>
  <dcterms:modified xsi:type="dcterms:W3CDTF">2018-05-04T11:33:00Z</dcterms:modified>
</cp:coreProperties>
</file>