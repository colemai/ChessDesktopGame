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495" w:rsidRPr="00597898" w:rsidRDefault="00F96495" w:rsidP="00F96495">
      <w:pPr>
        <w:pStyle w:val="NoSpacing"/>
        <w:rPr>
          <w:sz w:val="24"/>
          <w:szCs w:val="24"/>
        </w:rPr>
      </w:pPr>
      <w:r w:rsidRPr="00597898">
        <w:rPr>
          <w:sz w:val="24"/>
          <w:szCs w:val="24"/>
        </w:rPr>
        <w:t>Use Case Diagram</w:t>
      </w:r>
    </w:p>
    <w:p w:rsidR="00F96495" w:rsidRDefault="00F96495" w:rsidP="00F96495">
      <w:pPr>
        <w:pStyle w:val="NoSpacing"/>
      </w:pPr>
    </w:p>
    <w:p w:rsidR="00F96495" w:rsidRDefault="00F96495" w:rsidP="00F96495">
      <w:pPr>
        <w:pStyle w:val="NoSpacing"/>
      </w:pPr>
    </w:p>
    <w:p w:rsidR="00F96495" w:rsidRDefault="00B15344" w:rsidP="00F96495">
      <w:pPr>
        <w:pStyle w:val="NoSpacing"/>
      </w:pPr>
      <w:r>
        <w:rPr>
          <w:rFonts w:ascii="Arial" w:hAnsi="Arial" w:cs="Arial"/>
          <w:noProof/>
          <w:color w:val="000000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14605</wp:posOffset>
                </wp:positionV>
                <wp:extent cx="2905125" cy="49053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4905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0C8B44" id="Rectangle 2" o:spid="_x0000_s1026" style="position:absolute;margin-left:95.65pt;margin-top:1.15pt;width:228.75pt;height:386.25pt;z-index:25150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" filled="f" strokecolor="black [3213]" strokeweight="2pt"/>
            </w:pict>
          </mc:Fallback>
        </mc:AlternateContent>
      </w:r>
    </w:p>
    <w:p w:rsidR="00F96495" w:rsidRDefault="00F96495" w:rsidP="00F96495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516416" behindDoc="0" locked="0" layoutInCell="1" allowOverlap="1" wp14:anchorId="44F61147" wp14:editId="2F01B1AD">
                <wp:simplePos x="0" y="0"/>
                <wp:positionH relativeFrom="column">
                  <wp:posOffset>2119630</wp:posOffset>
                </wp:positionH>
                <wp:positionV relativeFrom="paragraph">
                  <wp:posOffset>6985</wp:posOffset>
                </wp:positionV>
                <wp:extent cx="1266825" cy="485775"/>
                <wp:effectExtent l="0" t="0" r="9525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98E" w:rsidRPr="004F498E" w:rsidRDefault="004F7FD7" w:rsidP="00F96495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Play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611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6.9pt;margin-top:.55pt;width:99.75pt;height:38.25pt;z-index:25151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" stroked="f">
                <v:textbox>
                  <w:txbxContent>
                    <w:p w:rsidR="004F498E" w:rsidRPr="004F498E" w:rsidRDefault="004F7FD7" w:rsidP="00F96495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Play 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96495" w:rsidRDefault="00F96495" w:rsidP="00F96495">
      <w:pPr>
        <w:pStyle w:val="NoSpacing"/>
      </w:pPr>
    </w:p>
    <w:p w:rsidR="00F96495" w:rsidRDefault="004F498E" w:rsidP="00F96495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9232" behindDoc="1" locked="0" layoutInCell="1" allowOverlap="1" wp14:anchorId="74D9FB76" wp14:editId="6990E02A">
                <wp:simplePos x="0" y="0"/>
                <wp:positionH relativeFrom="column">
                  <wp:posOffset>-213995</wp:posOffset>
                </wp:positionH>
                <wp:positionV relativeFrom="paragraph">
                  <wp:posOffset>163830</wp:posOffset>
                </wp:positionV>
                <wp:extent cx="990600" cy="30480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98E" w:rsidRPr="00F96495" w:rsidRDefault="004F498E" w:rsidP="00597898">
                            <w:pPr>
                              <w:pStyle w:val="NoSpacing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lang w:val="en-GB"/>
                              </w:rPr>
                              <w:t>User1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9FB76" id="_x0000_s1027" type="#_x0000_t202" style="position:absolute;margin-left:-16.85pt;margin-top:12.9pt;width:78pt;height:24pt;z-index:-25163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" stroked="f">
                <v:textbox>
                  <w:txbxContent>
                    <w:p w:rsidR="004F498E" w:rsidRPr="00F96495" w:rsidRDefault="004F498E" w:rsidP="00597898">
                      <w:pPr>
                        <w:pStyle w:val="NoSpacing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sz w:val="22"/>
                          <w:lang w:val="en-GB"/>
                        </w:rPr>
                        <w:t>User1</w:t>
                      </w:r>
                    </w:p>
                  </w:txbxContent>
                </v:textbox>
              </v:shape>
            </w:pict>
          </mc:Fallback>
        </mc:AlternateContent>
      </w:r>
    </w:p>
    <w:p w:rsidR="0093210E" w:rsidRDefault="004F7FD7" w:rsidP="00F96495">
      <w:pPr>
        <w:pStyle w:val="NoSpacing"/>
      </w:pPr>
      <w:bookmarkStart w:id="0" w:name="_GoBack"/>
      <w:bookmarkEnd w:id="0"/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581952" behindDoc="1" locked="0" layoutInCell="1" allowOverlap="1" wp14:anchorId="1CB69666" wp14:editId="23B485FF">
                <wp:simplePos x="0" y="0"/>
                <wp:positionH relativeFrom="margin">
                  <wp:posOffset>2062480</wp:posOffset>
                </wp:positionH>
                <wp:positionV relativeFrom="paragraph">
                  <wp:posOffset>1751330</wp:posOffset>
                </wp:positionV>
                <wp:extent cx="1438275" cy="457200"/>
                <wp:effectExtent l="0" t="0" r="9525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98E" w:rsidRPr="00F96495" w:rsidRDefault="004F7FD7" w:rsidP="00F96495">
                            <w:pPr>
                              <w:pStyle w:val="NoSpacing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lang w:val="en-GB"/>
                              </w:rPr>
                              <w:t>Take a piece</w:t>
                            </w:r>
                            <w:r w:rsidR="004F498E">
                              <w:rPr>
                                <w:sz w:val="22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69666" id="_x0000_s1028" type="#_x0000_t202" style="position:absolute;margin-left:162.4pt;margin-top:137.9pt;width:113.25pt;height:36pt;z-index:-251734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" stroked="f">
                <v:textbox>
                  <w:txbxContent>
                    <w:p w:rsidR="004F498E" w:rsidRPr="00F96495" w:rsidRDefault="004F7FD7" w:rsidP="00F96495">
                      <w:pPr>
                        <w:pStyle w:val="NoSpacing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sz w:val="22"/>
                          <w:lang w:val="en-GB"/>
                        </w:rPr>
                        <w:t>Take a piece</w:t>
                      </w:r>
                      <w:r w:rsidR="004F498E">
                        <w:rPr>
                          <w:sz w:val="22"/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309245</wp:posOffset>
                </wp:positionV>
                <wp:extent cx="1390650" cy="7905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90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80DD4F" id="Oval 4" o:spid="_x0000_s1026" style="position:absolute;margin-left:151.15pt;margin-top:24.35pt;width:109.5pt;height:62.25pt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" filled="f" strokecolor="black [3213]" strokeweight="2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514368" behindDoc="0" locked="0" layoutInCell="1" allowOverlap="1">
                <wp:simplePos x="0" y="0"/>
                <wp:positionH relativeFrom="column">
                  <wp:posOffset>2080895</wp:posOffset>
                </wp:positionH>
                <wp:positionV relativeFrom="paragraph">
                  <wp:posOffset>527685</wp:posOffset>
                </wp:positionV>
                <wp:extent cx="1438275" cy="4572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98E" w:rsidRPr="00F96495" w:rsidRDefault="004F7FD7" w:rsidP="00F96495">
                            <w:pPr>
                              <w:pStyle w:val="NoSpacing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lang w:val="en-GB"/>
                              </w:rPr>
                              <w:t>Make a 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63.85pt;margin-top:41.55pt;width:113.25pt;height:36pt;z-index:25151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" stroked="f">
                <v:textbox>
                  <w:txbxContent>
                    <w:p w:rsidR="004F498E" w:rsidRPr="00F96495" w:rsidRDefault="004F7FD7" w:rsidP="00F96495">
                      <w:pPr>
                        <w:pStyle w:val="NoSpacing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sz w:val="22"/>
                          <w:lang w:val="en-GB"/>
                        </w:rPr>
                        <w:t>Make a move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498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03C0C6D" wp14:editId="5AB57F5F">
                <wp:simplePos x="0" y="0"/>
                <wp:positionH relativeFrom="column">
                  <wp:posOffset>652780</wp:posOffset>
                </wp:positionH>
                <wp:positionV relativeFrom="paragraph">
                  <wp:posOffset>3166745</wp:posOffset>
                </wp:positionV>
                <wp:extent cx="1133475" cy="1905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74265" id="Straight Connector 26" o:spid="_x0000_s1026" style="position:absolute;flip:y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pt,249.35pt" to="140.65pt,2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" strokecolor="black [3040]"/>
            </w:pict>
          </mc:Fallback>
        </mc:AlternateContent>
      </w:r>
      <w:r w:rsidR="004F498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633731</wp:posOffset>
                </wp:positionH>
                <wp:positionV relativeFrom="paragraph">
                  <wp:posOffset>785495</wp:posOffset>
                </wp:positionV>
                <wp:extent cx="1143000" cy="190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89743" id="Straight Connector 9" o:spid="_x0000_s1026" style="position:absolute;flip:y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pt,61.85pt" to="139.9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" strokecolor="black [3040]"/>
            </w:pict>
          </mc:Fallback>
        </mc:AlternateContent>
      </w:r>
      <w:r w:rsidR="004F498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34CF1B5" wp14:editId="39E16EC4">
                <wp:simplePos x="0" y="0"/>
                <wp:positionH relativeFrom="column">
                  <wp:posOffset>595631</wp:posOffset>
                </wp:positionH>
                <wp:positionV relativeFrom="paragraph">
                  <wp:posOffset>1861820</wp:posOffset>
                </wp:positionV>
                <wp:extent cx="1162050" cy="12954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81595" id="Straight Connector 28" o:spid="_x0000_s1026" style="position:absolute;flip:y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pt,146.6pt" to="138.4pt,2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" strokecolor="black [3040]"/>
            </w:pict>
          </mc:Fallback>
        </mc:AlternateContent>
      </w:r>
      <w:r w:rsidR="004F498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2AA7463" wp14:editId="003FCDE4">
                <wp:simplePos x="0" y="0"/>
                <wp:positionH relativeFrom="column">
                  <wp:posOffset>633730</wp:posOffset>
                </wp:positionH>
                <wp:positionV relativeFrom="paragraph">
                  <wp:posOffset>852170</wp:posOffset>
                </wp:positionV>
                <wp:extent cx="1171575" cy="220027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2200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6DA62" id="Straight Connector 29" o:spid="_x0000_s1026" style="position:absolute;flip:y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pt,67.1pt" to="142.15pt,2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" strokecolor="black [3040]"/>
            </w:pict>
          </mc:Fallback>
        </mc:AlternateContent>
      </w:r>
      <w:r w:rsidR="004F498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2BE91F1" wp14:editId="33F19362">
                <wp:simplePos x="0" y="0"/>
                <wp:positionH relativeFrom="column">
                  <wp:posOffset>690881</wp:posOffset>
                </wp:positionH>
                <wp:positionV relativeFrom="paragraph">
                  <wp:posOffset>871221</wp:posOffset>
                </wp:positionV>
                <wp:extent cx="1066800" cy="9525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52D0C" id="Straight Connector 27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pt,68.6pt" to="138.4pt,1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" strokecolor="black [3040]"/>
            </w:pict>
          </mc:Fallback>
        </mc:AlternateContent>
      </w:r>
      <w:r w:rsidR="004F498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426DD8B" wp14:editId="420DFFA7">
                <wp:simplePos x="0" y="0"/>
                <wp:positionH relativeFrom="column">
                  <wp:posOffset>700404</wp:posOffset>
                </wp:positionH>
                <wp:positionV relativeFrom="paragraph">
                  <wp:posOffset>928370</wp:posOffset>
                </wp:positionV>
                <wp:extent cx="1095375" cy="21240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2124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574B0" id="Straight Connector 10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15pt,73.1pt" to="141.4pt,2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" strokecolor="black [3040]"/>
            </w:pict>
          </mc:Fallback>
        </mc:AlternateContent>
      </w:r>
      <w:r w:rsidR="004F498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0B6ADBD0" wp14:editId="1D7F72B0">
                <wp:simplePos x="0" y="0"/>
                <wp:positionH relativeFrom="column">
                  <wp:posOffset>1875155</wp:posOffset>
                </wp:positionH>
                <wp:positionV relativeFrom="paragraph">
                  <wp:posOffset>1501775</wp:posOffset>
                </wp:positionV>
                <wp:extent cx="1381125" cy="8096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9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A95F2" id="Oval 5" o:spid="_x0000_s1026" style="position:absolute;margin-left:147.65pt;margin-top:118.25pt;width:108.75pt;height:63.75pt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" filled="f" strokecolor="black [3213]" strokeweight="2pt"/>
            </w:pict>
          </mc:Fallback>
        </mc:AlternateContent>
      </w:r>
      <w:r w:rsidR="004F498E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7424" behindDoc="1" locked="0" layoutInCell="1" allowOverlap="1" wp14:anchorId="7933018F" wp14:editId="34CFD21F">
                <wp:simplePos x="0" y="0"/>
                <wp:positionH relativeFrom="margin">
                  <wp:posOffset>2085975</wp:posOffset>
                </wp:positionH>
                <wp:positionV relativeFrom="paragraph">
                  <wp:posOffset>2893695</wp:posOffset>
                </wp:positionV>
                <wp:extent cx="1438275" cy="457200"/>
                <wp:effectExtent l="0" t="0" r="9525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FD7" w:rsidRDefault="004F7FD7" w:rsidP="004F498E">
                            <w:pPr>
                              <w:pStyle w:val="NoSpacing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lang w:val="en-GB"/>
                              </w:rPr>
                              <w:t>Win or lose a</w:t>
                            </w:r>
                          </w:p>
                          <w:p w:rsidR="004F498E" w:rsidRPr="00F96495" w:rsidRDefault="004F7FD7" w:rsidP="004F498E">
                            <w:pPr>
                              <w:pStyle w:val="NoSpacing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lang w:val="en-GB"/>
                              </w:rPr>
                              <w:t>game</w:t>
                            </w:r>
                            <w:r w:rsidR="004F498E">
                              <w:rPr>
                                <w:sz w:val="22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3018F" id="_x0000_s1030" type="#_x0000_t202" style="position:absolute;margin-left:164.25pt;margin-top:227.85pt;width:113.25pt;height:36pt;z-index:-251629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" stroked="f">
                <v:textbox>
                  <w:txbxContent>
                    <w:p w:rsidR="004F7FD7" w:rsidRDefault="004F7FD7" w:rsidP="004F498E">
                      <w:pPr>
                        <w:pStyle w:val="NoSpacing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sz w:val="22"/>
                          <w:lang w:val="en-GB"/>
                        </w:rPr>
                        <w:t>Win or lose a</w:t>
                      </w:r>
                    </w:p>
                    <w:p w:rsidR="004F498E" w:rsidRPr="00F96495" w:rsidRDefault="004F7FD7" w:rsidP="004F498E">
                      <w:pPr>
                        <w:pStyle w:val="NoSpacing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sz w:val="22"/>
                          <w:lang w:val="en-GB"/>
                        </w:rPr>
                        <w:t>game</w:t>
                      </w:r>
                      <w:r w:rsidR="004F498E">
                        <w:rPr>
                          <w:sz w:val="22"/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498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2F95199" wp14:editId="31BC07EA">
                <wp:simplePos x="0" y="0"/>
                <wp:positionH relativeFrom="margin">
                  <wp:posOffset>1919605</wp:posOffset>
                </wp:positionH>
                <wp:positionV relativeFrom="paragraph">
                  <wp:posOffset>2733675</wp:posOffset>
                </wp:positionV>
                <wp:extent cx="1381125" cy="80962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9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6B2813" id="Oval 24" o:spid="_x0000_s1026" style="position:absolute;margin-left:151.15pt;margin-top:215.25pt;width:108.75pt;height:63.75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" filled="f" strokecolor="black [3213]" strokeweight="2pt">
                <w10:wrap anchorx="margin"/>
              </v:oval>
            </w:pict>
          </mc:Fallback>
        </mc:AlternateContent>
      </w:r>
      <w:r w:rsidR="004F498E">
        <w:rPr>
          <w:rFonts w:ascii="Arial" w:hAnsi="Arial" w:cs="Arial"/>
          <w:noProof/>
          <w:color w:val="000000"/>
          <w:sz w:val="22"/>
          <w:lang w:val="en-GB" w:eastAsia="en-GB"/>
        </w:rPr>
        <w:drawing>
          <wp:anchor distT="0" distB="0" distL="114300" distR="114300" simplePos="0" relativeHeight="251681280" behindDoc="1" locked="0" layoutInCell="1" allowOverlap="1" wp14:anchorId="724E0624" wp14:editId="364E78E8">
            <wp:simplePos x="0" y="0"/>
            <wp:positionH relativeFrom="column">
              <wp:posOffset>-466725</wp:posOffset>
            </wp:positionH>
            <wp:positionV relativeFrom="paragraph">
              <wp:posOffset>2924175</wp:posOffset>
            </wp:positionV>
            <wp:extent cx="990600" cy="1714500"/>
            <wp:effectExtent l="0" t="0" r="0" b="0"/>
            <wp:wrapNone/>
            <wp:docPr id="22" name="Picture 22" descr="https://lh5.googleusercontent.com/8SlDYjfYCqBskDj4MPUXzk33nQ2Uai-YGVF2XuPIxbpoA60lBFXTgiQlHbzqmsivymAyRRUx7c_JlYP9_NsNQpAtGzs7QaDEC_MJuEYt1gL7NG9xyoyb0bHnnvUvhHUCUNYXZm8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SlDYjfYCqBskDj4MPUXzk33nQ2Uai-YGVF2XuPIxbpoA60lBFXTgiQlHbzqmsivymAyRRUx7c_JlYP9_NsNQpAtGzs7QaDEC_MJuEYt1gL7NG9xyoyb0bHnnvUvhHUCUNYXZm8S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58" t="7430" r="15719" b="8978"/>
                    <a:stretch/>
                  </pic:blipFill>
                  <pic:spPr bwMode="auto">
                    <a:xfrm>
                      <a:off x="0" y="0"/>
                      <a:ext cx="990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98E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3328" behindDoc="1" locked="0" layoutInCell="1" allowOverlap="1" wp14:anchorId="307AFF03" wp14:editId="7995EC54">
                <wp:simplePos x="0" y="0"/>
                <wp:positionH relativeFrom="column">
                  <wp:posOffset>-285750</wp:posOffset>
                </wp:positionH>
                <wp:positionV relativeFrom="paragraph">
                  <wp:posOffset>2598420</wp:posOffset>
                </wp:positionV>
                <wp:extent cx="990600" cy="30480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98E" w:rsidRPr="00F96495" w:rsidRDefault="004F498E" w:rsidP="004F498E">
                            <w:pPr>
                              <w:pStyle w:val="NoSpacing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lang w:val="en-GB"/>
                              </w:rPr>
                              <w:t>User2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AFF03" id="_x0000_s1031" type="#_x0000_t202" style="position:absolute;margin-left:-22.5pt;margin-top:204.6pt;width:78pt;height:24pt;z-index:-25163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" stroked="f">
                <v:textbox>
                  <w:txbxContent>
                    <w:p w:rsidR="004F498E" w:rsidRPr="00F96495" w:rsidRDefault="004F498E" w:rsidP="004F498E">
                      <w:pPr>
                        <w:pStyle w:val="NoSpacing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sz w:val="22"/>
                          <w:lang w:val="en-GB"/>
                        </w:rPr>
                        <w:t>User2</w:t>
                      </w:r>
                    </w:p>
                  </w:txbxContent>
                </v:textbox>
              </v:shape>
            </w:pict>
          </mc:Fallback>
        </mc:AlternateContent>
      </w:r>
      <w:r w:rsidR="004F498E">
        <w:rPr>
          <w:rFonts w:ascii="Arial" w:hAnsi="Arial" w:cs="Arial"/>
          <w:noProof/>
          <w:color w:val="000000"/>
          <w:sz w:val="22"/>
          <w:lang w:val="en-GB" w:eastAsia="en-GB"/>
        </w:rPr>
        <w:drawing>
          <wp:anchor distT="0" distB="0" distL="114300" distR="114300" simplePos="0" relativeHeight="251638272" behindDoc="1" locked="0" layoutInCell="1" allowOverlap="1">
            <wp:simplePos x="0" y="0"/>
            <wp:positionH relativeFrom="column">
              <wp:posOffset>-423545</wp:posOffset>
            </wp:positionH>
            <wp:positionV relativeFrom="paragraph">
              <wp:posOffset>347345</wp:posOffset>
            </wp:positionV>
            <wp:extent cx="990600" cy="1714500"/>
            <wp:effectExtent l="0" t="0" r="0" b="0"/>
            <wp:wrapNone/>
            <wp:docPr id="1" name="Picture 1" descr="https://lh5.googleusercontent.com/8SlDYjfYCqBskDj4MPUXzk33nQ2Uai-YGVF2XuPIxbpoA60lBFXTgiQlHbzqmsivymAyRRUx7c_JlYP9_NsNQpAtGzs7QaDEC_MJuEYt1gL7NG9xyoyb0bHnnvUvhHUCUNYXZm8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SlDYjfYCqBskDj4MPUXzk33nQ2Uai-YGVF2XuPIxbpoA60lBFXTgiQlHbzqmsivymAyRRUx7c_JlYP9_NsNQpAtGzs7QaDEC_MJuEYt1gL7NG9xyoyb0bHnnvUvhHUCUNYXZm8S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58" t="7430" r="15719" b="8978"/>
                    <a:stretch/>
                  </pic:blipFill>
                  <pic:spPr bwMode="auto">
                    <a:xfrm>
                      <a:off x="0" y="0"/>
                      <a:ext cx="990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321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D1E"/>
    <w:rsid w:val="0048142D"/>
    <w:rsid w:val="00481D1E"/>
    <w:rsid w:val="0048382A"/>
    <w:rsid w:val="004F498E"/>
    <w:rsid w:val="004F7FD7"/>
    <w:rsid w:val="00597898"/>
    <w:rsid w:val="0093210E"/>
    <w:rsid w:val="00B15344"/>
    <w:rsid w:val="00F9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92344"/>
  <w15:chartTrackingRefBased/>
  <w15:docId w15:val="{66BE4107-C368-488D-A8C2-F7F3CCB7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17"/>
        <w:szCs w:val="22"/>
        <w:lang w:val="en-US" w:eastAsia="en-US" w:bidi="ar-SA"/>
      </w:rPr>
    </w:rPrDefault>
    <w:pPrDefault>
      <w:pPr>
        <w:spacing w:after="200" w:line="30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1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964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92B56BA7.dotm</Template>
  <TotalTime>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Stokman, Sam</dc:creator>
  <cp:keywords/>
  <dc:description/>
  <cp:lastModifiedBy>Stokman, Sam</cp:lastModifiedBy>
  <cp:revision>3</cp:revision>
  <dcterms:created xsi:type="dcterms:W3CDTF">2018-05-04T12:19:00Z</dcterms:created>
  <dcterms:modified xsi:type="dcterms:W3CDTF">2018-05-04T12:23:00Z</dcterms:modified>
</cp:coreProperties>
</file>